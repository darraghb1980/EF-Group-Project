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932" w:rsidRDefault="00384784" w:rsidP="00384784">
      <w:pPr>
        <w:pStyle w:val="Heading1"/>
        <w:numPr>
          <w:ilvl w:val="0"/>
          <w:numId w:val="0"/>
        </w:numPr>
        <w:ind w:left="340" w:hanging="340"/>
        <w:rPr>
          <w:lang w:val="en-IE"/>
        </w:rPr>
      </w:pPr>
      <w:r>
        <w:rPr>
          <w:lang w:val="en-IE"/>
        </w:rPr>
        <w:t>Proposal – initial ideas for specs/requirements</w:t>
      </w:r>
    </w:p>
    <w:p w:rsidR="00011932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Identify specific dataset</w:t>
      </w:r>
    </w:p>
    <w:p w:rsidR="009A2ADD" w:rsidRDefault="009A2ADD" w:rsidP="009A2ADD">
      <w:pPr>
        <w:pStyle w:val="ListParagraph"/>
        <w:numPr>
          <w:ilvl w:val="1"/>
          <w:numId w:val="10"/>
        </w:numPr>
        <w:rPr>
          <w:lang w:val="en-IE"/>
        </w:rPr>
      </w:pPr>
      <w:r>
        <w:rPr>
          <w:lang w:val="en-IE"/>
        </w:rPr>
        <w:t>toronto.ca/open</w:t>
      </w:r>
    </w:p>
    <w:p w:rsidR="009A2ADD" w:rsidRDefault="009A2ADD" w:rsidP="009A2ADD">
      <w:pPr>
        <w:pStyle w:val="ListParagraph"/>
        <w:numPr>
          <w:ilvl w:val="1"/>
          <w:numId w:val="10"/>
        </w:numPr>
        <w:rPr>
          <w:lang w:val="en-IE"/>
        </w:rPr>
      </w:pPr>
      <w:r>
        <w:rPr>
          <w:lang w:val="en-IE"/>
        </w:rPr>
        <w:t>examine datasets to find affordances/overlaps/hooks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Identify outputs for the user – describe use cases</w:t>
      </w:r>
    </w:p>
    <w:p w:rsidR="009A2ADD" w:rsidRDefault="009A2ADD" w:rsidP="009A2ADD">
      <w:pPr>
        <w:pStyle w:val="ListParagraph"/>
        <w:numPr>
          <w:ilvl w:val="1"/>
          <w:numId w:val="10"/>
        </w:numPr>
        <w:rPr>
          <w:lang w:val="en-IE"/>
        </w:rPr>
      </w:pPr>
      <w:r>
        <w:rPr>
          <w:lang w:val="en-IE"/>
        </w:rPr>
        <w:t xml:space="preserve">List a number of queries in plain English – what would the potential audience want to know 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Design a data model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Populate the database with datasets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Decide what data manipulation is required – (C# bit)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Design interface to the database – (asp bit)</w:t>
      </w:r>
    </w:p>
    <w:p w:rsidR="00384784" w:rsidRDefault="00384784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Frontend design – user login, multiple format – user can choose this (asp)</w:t>
      </w:r>
    </w:p>
    <w:p w:rsidR="00384784" w:rsidRDefault="0066171F" w:rsidP="00384784">
      <w:pPr>
        <w:pStyle w:val="ListParagraph"/>
        <w:numPr>
          <w:ilvl w:val="0"/>
          <w:numId w:val="10"/>
        </w:numPr>
        <w:rPr>
          <w:lang w:val="en-IE"/>
        </w:rPr>
      </w:pPr>
      <w:r>
        <w:rPr>
          <w:lang w:val="en-IE"/>
        </w:rPr>
        <w:t>Save user’s searches/session history</w:t>
      </w:r>
    </w:p>
    <w:p w:rsidR="0066171F" w:rsidRPr="0066171F" w:rsidRDefault="0066171F" w:rsidP="0066171F">
      <w:pPr>
        <w:rPr>
          <w:lang w:val="en-IE"/>
        </w:rPr>
      </w:pPr>
    </w:p>
    <w:sectPr w:rsidR="0066171F" w:rsidRPr="0066171F" w:rsidSect="005E1CEF">
      <w:headerReference w:type="default" r:id="rId7"/>
      <w:headerReference w:type="first" r:id="rId8"/>
      <w:footerReference w:type="first" r:id="rId9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6C1" w:rsidRDefault="008846C1">
      <w:r>
        <w:separator/>
      </w:r>
    </w:p>
  </w:endnote>
  <w:endnote w:type="continuationSeparator" w:id="0">
    <w:p w:rsidR="008846C1" w:rsidRDefault="00884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Default="00DC1872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="00FF5059"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9A2ADD">
      <w:rPr>
        <w:rStyle w:val="PageNumber"/>
        <w:rFonts w:ascii="Times New Roman" w:hAnsi="Times New Roman"/>
        <w:noProof/>
      </w:rPr>
      <w:t>- 1 -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6C1" w:rsidRDefault="008846C1">
      <w:r>
        <w:separator/>
      </w:r>
    </w:p>
  </w:footnote>
  <w:footnote w:type="continuationSeparator" w:id="0">
    <w:p w:rsidR="008846C1" w:rsidRDefault="00884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D914C3" w:rsidRDefault="006103E4" w:rsidP="00D914C3">
    <w:pPr>
      <w:pStyle w:val="Header"/>
      <w:jc w:val="right"/>
      <w:rPr>
        <w:lang w:val="en-IE"/>
      </w:rPr>
    </w:pPr>
    <w:r>
      <w:rPr>
        <w:lang w:val="en-IE"/>
      </w:rPr>
      <w:t>Enterprise</w:t>
    </w:r>
    <w:r w:rsidR="00D914C3">
      <w:rPr>
        <w:lang w:val="en-IE"/>
      </w:rPr>
      <w:t xml:space="preserve"> Frameworks </w:t>
    </w:r>
    <w:r>
      <w:rPr>
        <w:lang w:val="en-IE"/>
      </w:rPr>
      <w:t xml:space="preserve">Group </w:t>
    </w:r>
    <w:r w:rsidR="00D914C3">
      <w:rPr>
        <w:lang w:val="en-IE"/>
      </w:rPr>
      <w:t>Project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059" w:rsidRPr="00EF5722" w:rsidRDefault="00446E2E" w:rsidP="00EF5722">
    <w:pPr>
      <w:pStyle w:val="Header"/>
      <w:jc w:val="right"/>
      <w:rPr>
        <w:lang w:val="en-IE"/>
      </w:rPr>
    </w:pPr>
    <w:r>
      <w:rPr>
        <w:lang w:val="en-IE"/>
      </w:rPr>
      <w:t xml:space="preserve"> </w:t>
    </w:r>
    <w:r w:rsidR="006103E4">
      <w:rPr>
        <w:lang w:val="en-IE"/>
      </w:rPr>
      <w:t>Enterprise</w:t>
    </w:r>
    <w:r>
      <w:rPr>
        <w:lang w:val="en-IE"/>
      </w:rPr>
      <w:t xml:space="preserve"> Frameworks </w:t>
    </w:r>
    <w:r w:rsidR="006103E4">
      <w:rPr>
        <w:lang w:val="en-IE"/>
      </w:rPr>
      <w:t xml:space="preserve">Group </w:t>
    </w:r>
    <w:r>
      <w:rPr>
        <w:lang w:val="en-IE"/>
      </w:rPr>
      <w:t>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7228C"/>
    <w:multiLevelType w:val="hybridMultilevel"/>
    <w:tmpl w:val="077C842C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6104FE"/>
    <w:multiLevelType w:val="hybridMultilevel"/>
    <w:tmpl w:val="43B86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9F0570"/>
    <w:multiLevelType w:val="hybridMultilevel"/>
    <w:tmpl w:val="7B5616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612530"/>
    <w:multiLevelType w:val="hybridMultilevel"/>
    <w:tmpl w:val="C3307DD0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BA2E68"/>
    <w:multiLevelType w:val="multilevel"/>
    <w:tmpl w:val="2D824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338"/>
    <w:rsid w:val="00011932"/>
    <w:rsid w:val="00060B29"/>
    <w:rsid w:val="000E3338"/>
    <w:rsid w:val="0017107C"/>
    <w:rsid w:val="001A6828"/>
    <w:rsid w:val="001D40D1"/>
    <w:rsid w:val="002256BC"/>
    <w:rsid w:val="0027338D"/>
    <w:rsid w:val="0028766F"/>
    <w:rsid w:val="002C391D"/>
    <w:rsid w:val="0030099D"/>
    <w:rsid w:val="00304CFE"/>
    <w:rsid w:val="003517BB"/>
    <w:rsid w:val="00384784"/>
    <w:rsid w:val="003A1449"/>
    <w:rsid w:val="0041267B"/>
    <w:rsid w:val="00446E2E"/>
    <w:rsid w:val="004A1CC7"/>
    <w:rsid w:val="004C7105"/>
    <w:rsid w:val="0052768D"/>
    <w:rsid w:val="00537AF6"/>
    <w:rsid w:val="00571245"/>
    <w:rsid w:val="005A04A9"/>
    <w:rsid w:val="005C10A5"/>
    <w:rsid w:val="005E1CEF"/>
    <w:rsid w:val="006103E4"/>
    <w:rsid w:val="0066171F"/>
    <w:rsid w:val="00663DCF"/>
    <w:rsid w:val="00711796"/>
    <w:rsid w:val="00714B05"/>
    <w:rsid w:val="007A2952"/>
    <w:rsid w:val="007A3709"/>
    <w:rsid w:val="007C2BB3"/>
    <w:rsid w:val="00846544"/>
    <w:rsid w:val="00871CC6"/>
    <w:rsid w:val="008846C1"/>
    <w:rsid w:val="008B0470"/>
    <w:rsid w:val="008D41B3"/>
    <w:rsid w:val="009576DC"/>
    <w:rsid w:val="00961817"/>
    <w:rsid w:val="00995F35"/>
    <w:rsid w:val="009A2ADD"/>
    <w:rsid w:val="00A41647"/>
    <w:rsid w:val="00A70560"/>
    <w:rsid w:val="00AD04A1"/>
    <w:rsid w:val="00AE1152"/>
    <w:rsid w:val="00B02397"/>
    <w:rsid w:val="00B227BD"/>
    <w:rsid w:val="00B2676D"/>
    <w:rsid w:val="00BD2B27"/>
    <w:rsid w:val="00BD47E1"/>
    <w:rsid w:val="00BF26CA"/>
    <w:rsid w:val="00C40A76"/>
    <w:rsid w:val="00C620D8"/>
    <w:rsid w:val="00C65C40"/>
    <w:rsid w:val="00D3120E"/>
    <w:rsid w:val="00D368AF"/>
    <w:rsid w:val="00D6577F"/>
    <w:rsid w:val="00D914C3"/>
    <w:rsid w:val="00D91DCC"/>
    <w:rsid w:val="00DC1872"/>
    <w:rsid w:val="00EF5722"/>
    <w:rsid w:val="00F540F5"/>
    <w:rsid w:val="00F91AED"/>
    <w:rsid w:val="00FF5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576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arthy\Documents\Notes%20Master\Web%20Application%20Frameworks\2011Notes\Project%20Document%20Template\Cert%20and%20PostGrad\Technic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</Template>
  <TotalTime>21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 Template</vt:lpstr>
    </vt:vector>
  </TitlesOfParts>
  <Company>National College of Ireland</Company>
  <LinksUpToDate>false</LinksUpToDate>
  <CharactersWithSpaces>551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Template</dc:title>
  <dc:creator>jmccarthy</dc:creator>
  <cp:lastModifiedBy>eoiny</cp:lastModifiedBy>
  <cp:revision>4</cp:revision>
  <cp:lastPrinted>2005-03-03T15:39:00Z</cp:lastPrinted>
  <dcterms:created xsi:type="dcterms:W3CDTF">2012-05-30T20:51:00Z</dcterms:created>
  <dcterms:modified xsi:type="dcterms:W3CDTF">2012-05-30T21:25:00Z</dcterms:modified>
</cp:coreProperties>
</file>